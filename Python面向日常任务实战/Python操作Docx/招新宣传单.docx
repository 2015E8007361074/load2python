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D59F3" w14:textId="20685DF3" w:rsidR="00533586" w:rsidRDefault="001E48A8" w:rsidP="00F132A8">
      <w:pPr>
        <w:pStyle w:val="1"/>
      </w:pPr>
      <w:r>
        <w:rPr>
          <w:rFonts w:hint="eastAsia"/>
        </w:rPr>
        <w:t>中科院开源</w:t>
      </w:r>
      <w:r w:rsidR="00F132A8">
        <w:rPr>
          <w:rFonts w:hint="eastAsia"/>
        </w:rPr>
        <w:t>软件协会招新啦</w:t>
      </w:r>
    </w:p>
    <w:p w14:paraId="675DA031" w14:textId="33C23B4A" w:rsidR="00F132A8" w:rsidRDefault="00F132A8" w:rsidP="00F132A8">
      <w:pPr>
        <w:spacing w:line="360" w:lineRule="auto"/>
        <w:jc w:val="both"/>
      </w:pPr>
      <w:r>
        <w:rPr>
          <w:rFonts w:hint="eastAsia"/>
        </w:rPr>
        <w:t>OpenCAS--</w:t>
      </w:r>
      <w:r w:rsidRPr="006C3B23">
        <w:rPr>
          <w:rFonts w:hint="eastAsia"/>
          <w:b/>
        </w:rPr>
        <w:t>自由</w:t>
      </w:r>
      <w:r w:rsidRPr="006C3B23">
        <w:rPr>
          <w:rFonts w:hint="eastAsia"/>
          <w:b/>
        </w:rPr>
        <w:t xml:space="preserve"> </w:t>
      </w:r>
      <w:r w:rsidRPr="006C3B23">
        <w:rPr>
          <w:rFonts w:hint="eastAsia"/>
          <w:b/>
        </w:rPr>
        <w:t>开放</w:t>
      </w:r>
      <w:r w:rsidRPr="006C3B23">
        <w:rPr>
          <w:rFonts w:hint="eastAsia"/>
          <w:b/>
        </w:rPr>
        <w:t xml:space="preserve"> </w:t>
      </w:r>
      <w:r w:rsidRPr="006C3B23">
        <w:rPr>
          <w:rFonts w:hint="eastAsia"/>
          <w:b/>
        </w:rPr>
        <w:t>分享</w:t>
      </w:r>
      <w:r>
        <w:rPr>
          <w:rFonts w:hint="eastAsia"/>
        </w:rPr>
        <w:t>--</w:t>
      </w:r>
      <w:r>
        <w:rPr>
          <w:rFonts w:hint="eastAsia"/>
        </w:rPr>
        <w:t>这就是开源软件协会！</w:t>
      </w:r>
    </w:p>
    <w:p w14:paraId="3D695E4C" w14:textId="77777777" w:rsidR="00EE0EA2" w:rsidRDefault="00EE0EA2" w:rsidP="00F132A8">
      <w:pPr>
        <w:spacing w:line="360" w:lineRule="auto"/>
        <w:jc w:val="both"/>
      </w:pPr>
    </w:p>
    <w:p w14:paraId="0DD775D5" w14:textId="77777777" w:rsidR="00F132A8" w:rsidRDefault="00F132A8" w:rsidP="00F132A8">
      <w:pPr>
        <w:spacing w:line="360" w:lineRule="auto"/>
        <w:jc w:val="both"/>
      </w:pPr>
      <w:r>
        <w:rPr>
          <w:rFonts w:hint="eastAsia"/>
        </w:rPr>
        <w:t>海阔凭鱼跃，天高任鸟飞，中科院开源软件协会就是你展翅翱翔的天空！这里不仅有积极负责的热情的伙伴，还有各类技术大牛，还有创业达人，更有太多机会接触更多开源软件的相关企业及社区。</w:t>
      </w:r>
    </w:p>
    <w:p w14:paraId="1DD033CA" w14:textId="77777777" w:rsidR="00F132A8" w:rsidRDefault="00F132A8" w:rsidP="00F132A8">
      <w:pPr>
        <w:spacing w:line="360" w:lineRule="auto"/>
        <w:ind w:firstLine="420"/>
      </w:pPr>
      <w:r>
        <w:rPr>
          <w:rFonts w:hint="eastAsia"/>
        </w:rPr>
        <w:t>求大腿，学组织，炼沟通，做项目，求萌妹，求帅哥，云集各类精英，开源软件协会期待你的加入！</w:t>
      </w:r>
    </w:p>
    <w:p w14:paraId="575F83D4" w14:textId="1AEF2AC7" w:rsidR="00F132A8" w:rsidRDefault="00F132A8" w:rsidP="00F132A8">
      <w:pPr>
        <w:spacing w:line="360" w:lineRule="auto"/>
      </w:pPr>
      <w:r>
        <w:rPr>
          <w:rFonts w:hint="eastAsia"/>
        </w:rPr>
        <w:t>招新时间：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14:paraId="76ED48CF" w14:textId="6448D39B" w:rsidR="00F132A8" w:rsidRDefault="00F132A8" w:rsidP="00F132A8">
      <w:pPr>
        <w:spacing w:line="360" w:lineRule="auto"/>
      </w:pPr>
      <w:r>
        <w:rPr>
          <w:rFonts w:hint="eastAsia"/>
        </w:rPr>
        <w:t>招新地点：</w:t>
      </w:r>
      <w:r w:rsidR="00F87A3E">
        <w:rPr>
          <w:rFonts w:hint="eastAsia"/>
        </w:rPr>
        <w:t>国科大雁栖校区</w:t>
      </w:r>
      <w:r>
        <w:rPr>
          <w:rFonts w:hint="eastAsia"/>
        </w:rPr>
        <w:t>西区</w:t>
      </w:r>
      <w:r w:rsidR="00AC4A41">
        <w:rPr>
          <w:rFonts w:hint="eastAsia"/>
        </w:rPr>
        <w:t>一</w:t>
      </w:r>
      <w:r>
        <w:rPr>
          <w:rFonts w:hint="eastAsia"/>
        </w:rPr>
        <w:t>食堂</w:t>
      </w:r>
    </w:p>
    <w:p w14:paraId="080F35A6" w14:textId="77777777" w:rsidR="00F132A8" w:rsidRPr="00F132A8" w:rsidRDefault="00F132A8" w:rsidP="00F132A8">
      <w:pPr>
        <w:spacing w:line="360" w:lineRule="auto"/>
        <w:rPr>
          <w:b/>
        </w:rPr>
      </w:pPr>
      <w:r w:rsidRPr="00F132A8">
        <w:rPr>
          <w:rFonts w:hint="eastAsia"/>
          <w:b/>
        </w:rPr>
        <w:t>重磅消息：</w:t>
      </w:r>
    </w:p>
    <w:p w14:paraId="4A89CBF0" w14:textId="77777777" w:rsidR="00F132A8" w:rsidRDefault="00F132A8" w:rsidP="00F132A8">
      <w:pPr>
        <w:spacing w:line="360" w:lineRule="auto"/>
        <w:ind w:firstLine="42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日，我们组织的</w:t>
      </w:r>
      <w:r>
        <w:rPr>
          <w:rFonts w:hint="eastAsia"/>
        </w:rPr>
        <w:t>SFD--</w:t>
      </w:r>
      <w:r>
        <w:rPr>
          <w:rFonts w:hint="eastAsia"/>
        </w:rPr>
        <w:t>软件自由日活动，更期待你的参与。</w:t>
      </w:r>
    </w:p>
    <w:p w14:paraId="72E776CE" w14:textId="44240AFB" w:rsidR="00F132A8" w:rsidRDefault="00F132A8" w:rsidP="00F132A8">
      <w:r>
        <w:rPr>
          <w:rFonts w:hint="eastAsia"/>
        </w:rPr>
        <w:t>联系方式：</w:t>
      </w:r>
    </w:p>
    <w:p w14:paraId="34C5AB95" w14:textId="77777777" w:rsidR="00F132A8" w:rsidRDefault="00F132A8" w:rsidP="00F132A8">
      <w:r>
        <w:rPr>
          <w:noProof/>
          <w:lang w:val="en-US"/>
        </w:rPr>
        <w:drawing>
          <wp:inline distT="0" distB="0" distL="0" distR="0" wp14:anchorId="03302D37" wp14:editId="6A434BE1">
            <wp:extent cx="1498990" cy="1642742"/>
            <wp:effectExtent l="0" t="0" r="0" b="8890"/>
            <wp:docPr id="1" name="图片 1" descr="C:\Users\chanjuan\AppData\Local\Temp\WeChat Files\80466c0d1a3a0f58a11d7a26d71c4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juan\AppData\Local\Temp\WeChat Files\80466c0d1a3a0f58a11d7a26d71c44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62"/>
                    <a:stretch/>
                  </pic:blipFill>
                  <pic:spPr bwMode="auto">
                    <a:xfrm>
                      <a:off x="0" y="0"/>
                      <a:ext cx="1522436" cy="166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  <w:lang w:val="en-US"/>
        </w:rPr>
        <w:drawing>
          <wp:inline distT="0" distB="0" distL="0" distR="0" wp14:anchorId="32C2D9B9" wp14:editId="782756A9">
            <wp:extent cx="1565910" cy="1565910"/>
            <wp:effectExtent l="0" t="0" r="8890" b="8890"/>
            <wp:docPr id="2" name="图片 2" descr="C:\Users\chanjuan\AppData\Local\Temp\WeChat Files\65796026198154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juan\AppData\Local\Temp\WeChat Files\657960261981546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73" cy="156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  <w:lang w:val="en-US"/>
        </w:rPr>
        <w:drawing>
          <wp:inline distT="0" distB="0" distL="0" distR="0" wp14:anchorId="1834840A" wp14:editId="31BA23D0">
            <wp:extent cx="1630680" cy="1620000"/>
            <wp:effectExtent l="0" t="0" r="0" b="5715"/>
            <wp:docPr id="3" name="图片 3" descr="C:\Users\chanjuan\AppData\Local\Temp\WeChat Files\359186440900514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juan\AppData\Local\Temp\WeChat Files\3591864409005142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05"/>
                    <a:stretch/>
                  </pic:blipFill>
                  <pic:spPr bwMode="auto">
                    <a:xfrm>
                      <a:off x="0" y="0"/>
                      <a:ext cx="1648087" cy="163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1E543897" w14:textId="781FA1AB" w:rsidR="00F132A8" w:rsidRDefault="00F132A8" w:rsidP="00F132A8">
      <w:pPr>
        <w:rPr>
          <w:sz w:val="24"/>
        </w:rPr>
      </w:pPr>
      <w:r w:rsidRPr="00F132A8">
        <w:rPr>
          <w:rFonts w:hint="eastAsia"/>
          <w:sz w:val="24"/>
        </w:rPr>
        <w:t xml:space="preserve">QQ </w:t>
      </w:r>
      <w:r w:rsidRPr="00F132A8">
        <w:rPr>
          <w:rFonts w:hint="eastAsia"/>
          <w:sz w:val="24"/>
        </w:rPr>
        <w:t>群：</w:t>
      </w:r>
      <w:r w:rsidRPr="00F132A8">
        <w:rPr>
          <w:sz w:val="24"/>
        </w:rPr>
        <w:t>586038465</w:t>
      </w:r>
      <w:r w:rsidRPr="00F132A8">
        <w:rPr>
          <w:rFonts w:hint="eastAsia"/>
          <w:sz w:val="24"/>
        </w:rPr>
        <w:t xml:space="preserve">      </w:t>
      </w:r>
      <w:r w:rsidR="00C4301D">
        <w:rPr>
          <w:rFonts w:hint="eastAsia"/>
          <w:sz w:val="24"/>
        </w:rPr>
        <w:t xml:space="preserve">  </w:t>
      </w:r>
      <w:r w:rsidRPr="00F132A8">
        <w:rPr>
          <w:rFonts w:hint="eastAsia"/>
          <w:sz w:val="24"/>
        </w:rPr>
        <w:t xml:space="preserve"> Weibo</w:t>
      </w:r>
      <w:r w:rsidRPr="00F132A8">
        <w:rPr>
          <w:rFonts w:hint="eastAsia"/>
          <w:sz w:val="24"/>
        </w:rPr>
        <w:t>：中国科学院开源软件协会</w:t>
      </w:r>
      <w:r w:rsidRPr="00F132A8">
        <w:rPr>
          <w:rFonts w:hint="eastAsia"/>
          <w:sz w:val="24"/>
        </w:rPr>
        <w:t xml:space="preserve">    </w:t>
      </w:r>
      <w:r w:rsidRPr="00F132A8">
        <w:rPr>
          <w:rFonts w:hint="eastAsia"/>
          <w:sz w:val="24"/>
        </w:rPr>
        <w:t>微信：</w:t>
      </w:r>
      <w:r w:rsidRPr="00F132A8">
        <w:rPr>
          <w:sz w:val="24"/>
        </w:rPr>
        <w:t>OpenCAS</w:t>
      </w:r>
    </w:p>
    <w:p w14:paraId="35C6289C" w14:textId="77777777" w:rsidR="00AC4A41" w:rsidRDefault="00AC4A41" w:rsidP="00F132A8">
      <w:pPr>
        <w:rPr>
          <w:sz w:val="24"/>
        </w:rPr>
      </w:pPr>
    </w:p>
    <w:p w14:paraId="40317360" w14:textId="77777777" w:rsidR="00AC4A41" w:rsidRDefault="00AC4A41" w:rsidP="00AC4A41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了解更多关于协会请登录：</w:t>
      </w:r>
      <w:r>
        <w:rPr>
          <w:rFonts w:hint="eastAsia"/>
        </w:rPr>
        <w:t>http://www.opencas.org</w:t>
      </w:r>
    </w:p>
    <w:p w14:paraId="7F6A6DF5" w14:textId="2AACB5AE" w:rsidR="000822AB" w:rsidRDefault="000822AB" w:rsidP="00F132A8">
      <w:pPr>
        <w:rPr>
          <w:rFonts w:hint="eastAsia"/>
        </w:rPr>
      </w:pPr>
      <w:bookmarkStart w:id="0" w:name="_GoBack"/>
      <w:bookmarkEnd w:id="0"/>
    </w:p>
    <w:sectPr w:rsidR="000822AB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43B2B" w14:textId="77777777" w:rsidR="00286948" w:rsidRDefault="00286948">
      <w:r>
        <w:separator/>
      </w:r>
    </w:p>
    <w:p w14:paraId="05BEAE67" w14:textId="77777777" w:rsidR="00286948" w:rsidRDefault="00286948"/>
  </w:endnote>
  <w:endnote w:type="continuationSeparator" w:id="0">
    <w:p w14:paraId="39FF7920" w14:textId="77777777" w:rsidR="00286948" w:rsidRDefault="00286948">
      <w:r>
        <w:continuationSeparator/>
      </w:r>
    </w:p>
    <w:p w14:paraId="18D69F43" w14:textId="77777777" w:rsidR="00286948" w:rsidRDefault="002869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15694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F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58B28" w14:textId="77777777" w:rsidR="00286948" w:rsidRDefault="00286948">
      <w:r>
        <w:separator/>
      </w:r>
    </w:p>
    <w:p w14:paraId="3A386DA0" w14:textId="77777777" w:rsidR="00286948" w:rsidRDefault="00286948"/>
  </w:footnote>
  <w:footnote w:type="continuationSeparator" w:id="0">
    <w:p w14:paraId="1F2422FE" w14:textId="77777777" w:rsidR="00286948" w:rsidRDefault="00286948">
      <w:r>
        <w:continuationSeparator/>
      </w:r>
    </w:p>
    <w:p w14:paraId="485F34AD" w14:textId="77777777" w:rsidR="00286948" w:rsidRDefault="0028694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A8"/>
    <w:rsid w:val="000822AB"/>
    <w:rsid w:val="001E2370"/>
    <w:rsid w:val="001E48A8"/>
    <w:rsid w:val="00286948"/>
    <w:rsid w:val="00344BBA"/>
    <w:rsid w:val="004A297A"/>
    <w:rsid w:val="00533586"/>
    <w:rsid w:val="00547C66"/>
    <w:rsid w:val="00597FEF"/>
    <w:rsid w:val="00610D8A"/>
    <w:rsid w:val="008F7812"/>
    <w:rsid w:val="00AC4A41"/>
    <w:rsid w:val="00C35F1A"/>
    <w:rsid w:val="00C4301D"/>
    <w:rsid w:val="00C70AEB"/>
    <w:rsid w:val="00C9613D"/>
    <w:rsid w:val="00DC27DD"/>
    <w:rsid w:val="00EE0EA2"/>
    <w:rsid w:val="00F132A8"/>
    <w:rsid w:val="00F8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FA0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Document Map"/>
    <w:basedOn w:val="a1"/>
    <w:link w:val="afd"/>
    <w:uiPriority w:val="99"/>
    <w:semiHidden/>
    <w:unhideWhenUsed/>
    <w:rsid w:val="00F132A8"/>
    <w:rPr>
      <w:rFonts w:ascii="宋体" w:eastAsia="宋体"/>
      <w:sz w:val="24"/>
      <w:szCs w:val="24"/>
    </w:rPr>
  </w:style>
  <w:style w:type="character" w:customStyle="1" w:styleId="afd">
    <w:name w:val="文档结构图字符"/>
    <w:basedOn w:val="a2"/>
    <w:link w:val="afc"/>
    <w:uiPriority w:val="99"/>
    <w:semiHidden/>
    <w:rsid w:val="00F132A8"/>
    <w:rPr>
      <w:rFonts w:ascii="宋体" w:eastAsia="宋体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ayne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12</TotalTime>
  <Pages>1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ieefls yu</dc:creator>
  <cp:keywords/>
  <dc:description/>
  <cp:lastModifiedBy>ieefls yu</cp:lastModifiedBy>
  <cp:revision>12</cp:revision>
  <dcterms:created xsi:type="dcterms:W3CDTF">2016-09-06T13:45:00Z</dcterms:created>
  <dcterms:modified xsi:type="dcterms:W3CDTF">2016-09-08T06:38:00Z</dcterms:modified>
</cp:coreProperties>
</file>